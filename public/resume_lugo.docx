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688C" w14:textId="77777777" w:rsidR="007044AA" w:rsidRPr="007044AA" w:rsidRDefault="007044AA" w:rsidP="007044AA">
      <w:pPr>
        <w:pStyle w:val="Heading3"/>
        <w:rPr>
          <w:rFonts w:asciiTheme="minorHAnsi" w:hAnsiTheme="minorHAnsi"/>
          <w:i w:val="0"/>
          <w:iCs/>
          <w:color w:val="000000"/>
          <w:sz w:val="28"/>
          <w:szCs w:val="28"/>
        </w:rPr>
      </w:pPr>
      <w:r w:rsidRPr="007044AA">
        <w:rPr>
          <w:rStyle w:val="Strong"/>
          <w:rFonts w:asciiTheme="minorHAnsi" w:hAnsiTheme="minorHAnsi"/>
          <w:i w:val="0"/>
          <w:iCs/>
          <w:color w:val="000000"/>
          <w:sz w:val="28"/>
          <w:szCs w:val="28"/>
        </w:rPr>
        <w:t>PROFESSIONAL SUMMARY</w:t>
      </w:r>
    </w:p>
    <w:p w14:paraId="601E6EEF" w14:textId="2381F4F1" w:rsidR="00A8410E" w:rsidRDefault="007044AA" w:rsidP="00A8410E">
      <w:pPr>
        <w:pStyle w:val="NormalWeb"/>
        <w:rPr>
          <w:rFonts w:asciiTheme="minorHAnsi" w:hAnsiTheme="minorHAnsi"/>
          <w:color w:val="000000"/>
        </w:rPr>
      </w:pPr>
      <w:r w:rsidRPr="007044AA">
        <w:rPr>
          <w:rFonts w:asciiTheme="minorHAnsi" w:hAnsiTheme="minorHAnsi"/>
          <w:color w:val="000000"/>
        </w:rPr>
        <w:t>Motivated Computer Science student with a passion for software engineering,</w:t>
      </w:r>
      <w:r>
        <w:rPr>
          <w:rFonts w:asciiTheme="minorHAnsi" w:hAnsiTheme="minorHAnsi"/>
          <w:color w:val="000000"/>
        </w:rPr>
        <w:t xml:space="preserve"> cyber security,</w:t>
      </w:r>
      <w:r w:rsidRPr="007044AA">
        <w:rPr>
          <w:rFonts w:asciiTheme="minorHAnsi" w:hAnsiTheme="minorHAnsi"/>
          <w:color w:val="000000"/>
        </w:rPr>
        <w:t xml:space="preserve"> problem-solving, and leadership. Strong background in customer service, security, and engineering with experience in team collaboration, adaptability, and organization. Seeking an opportunity to apply my technical skills in a dynamic environment.</w:t>
      </w:r>
    </w:p>
    <w:p w14:paraId="5AA691CC" w14:textId="77777777" w:rsidR="00A8410E" w:rsidRPr="007044AA" w:rsidRDefault="00A8410E" w:rsidP="00A8410E">
      <w:pPr>
        <w:pStyle w:val="NormalWeb"/>
        <w:rPr>
          <w:rFonts w:asciiTheme="minorHAnsi" w:hAnsiTheme="minorHAnsi"/>
          <w:color w:val="000000"/>
        </w:rPr>
      </w:pPr>
    </w:p>
    <w:p w14:paraId="3FC3D786" w14:textId="2CBA71E4" w:rsidR="00630CBB" w:rsidRPr="007044AA" w:rsidRDefault="007044AA">
      <w:pPr>
        <w:pStyle w:val="Heading1"/>
        <w:rPr>
          <w:sz w:val="28"/>
          <w:szCs w:val="28"/>
        </w:rPr>
      </w:pPr>
      <w:r w:rsidRPr="007044AA">
        <w:rPr>
          <w:sz w:val="28"/>
          <w:szCs w:val="28"/>
        </w:rPr>
        <w:t xml:space="preserve">Skills Summary </w:t>
      </w:r>
    </w:p>
    <w:p w14:paraId="2CAB5DEB" w14:textId="588B429F" w:rsidR="00FF7271" w:rsidRPr="00FF7271" w:rsidRDefault="00FF7271" w:rsidP="00FF7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Programming Languages: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 Python, </w:t>
      </w:r>
      <w:r w:rsidR="007044AA" w:rsidRPr="00FF7271">
        <w:rPr>
          <w:rFonts w:eastAsia="Times New Roman" w:cs="Times New Roman"/>
          <w:color w:val="000000"/>
          <w:sz w:val="24"/>
          <w:szCs w:val="24"/>
          <w:lang w:eastAsia="zh-CN"/>
        </w:rPr>
        <w:t>JavaScript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 xml:space="preserve">/TypeScript, 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Java, C++, 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>C#</w:t>
      </w:r>
    </w:p>
    <w:p w14:paraId="453EC71A" w14:textId="266EC9E2" w:rsidR="00FF7271" w:rsidRPr="00FF7271" w:rsidRDefault="00FF7271" w:rsidP="00FF7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Software &amp; Tools: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 xml:space="preserve"> Visual Studio, Git, Linux, SQL, 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>Next.js, OpenAI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>, React.js, Node.js</w:t>
      </w:r>
    </w:p>
    <w:p w14:paraId="14691C45" w14:textId="77777777" w:rsidR="00FF7271" w:rsidRPr="00FF7271" w:rsidRDefault="00FF7271" w:rsidP="00FF7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Technical Skills: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> Software Development, Debugging, Networking Basics</w:t>
      </w:r>
    </w:p>
    <w:p w14:paraId="36FF21DC" w14:textId="2B8B38D8" w:rsidR="00A8410E" w:rsidRDefault="00FF7271" w:rsidP="00A841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FF7271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Soft Skills:</w:t>
      </w:r>
      <w:r w:rsidRPr="00FF7271">
        <w:rPr>
          <w:rFonts w:eastAsia="Times New Roman" w:cs="Times New Roman"/>
          <w:color w:val="000000"/>
          <w:sz w:val="24"/>
          <w:szCs w:val="24"/>
          <w:lang w:eastAsia="zh-CN"/>
        </w:rPr>
        <w:t> Leadership, Team Collaboration, Organization, Adaptability</w:t>
      </w:r>
      <w:r w:rsidR="007044AA">
        <w:rPr>
          <w:rFonts w:eastAsia="Times New Roman" w:cs="Times New Roman"/>
          <w:color w:val="000000"/>
          <w:sz w:val="24"/>
          <w:szCs w:val="24"/>
          <w:lang w:eastAsia="zh-CN"/>
        </w:rPr>
        <w:t>, Time Management</w:t>
      </w:r>
    </w:p>
    <w:p w14:paraId="425760CF" w14:textId="77777777" w:rsidR="00A8410E" w:rsidRPr="00A8410E" w:rsidRDefault="00A8410E" w:rsidP="00A8410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</w:p>
    <w:p w14:paraId="1803294F" w14:textId="6D2325EC" w:rsidR="00630CBB" w:rsidRPr="007044AA" w:rsidRDefault="00000000" w:rsidP="00FF7271">
      <w:pPr>
        <w:pStyle w:val="Heading1"/>
        <w:rPr>
          <w:sz w:val="28"/>
          <w:szCs w:val="28"/>
        </w:rPr>
      </w:pPr>
      <w:sdt>
        <w:sdtPr>
          <w:rPr>
            <w:sz w:val="28"/>
            <w:szCs w:val="28"/>
          </w:rPr>
          <w:id w:val="-1150367223"/>
          <w:placeholder>
            <w:docPart w:val="349D6F0CA7769342B5138AE912761C5C"/>
          </w:placeholder>
          <w:temporary/>
          <w:showingPlcHdr/>
          <w15:appearance w15:val="hidden"/>
        </w:sdtPr>
        <w:sdtContent>
          <w:r w:rsidRPr="007044AA">
            <w:rPr>
              <w:sz w:val="28"/>
              <w:szCs w:val="28"/>
            </w:rPr>
            <w:t>Education</w:t>
          </w:r>
        </w:sdtContent>
      </w:sdt>
    </w:p>
    <w:p w14:paraId="1BC43CBE" w14:textId="77777777" w:rsidR="00FF7271" w:rsidRPr="00FF7271" w:rsidRDefault="00FF7271" w:rsidP="00FF7271">
      <w:pPr>
        <w:pStyle w:val="Heading4"/>
        <w:rPr>
          <w:color w:val="000000"/>
          <w:sz w:val="24"/>
          <w:szCs w:val="24"/>
        </w:rPr>
      </w:pPr>
      <w:r w:rsidRPr="00FF7271">
        <w:rPr>
          <w:rStyle w:val="Strong"/>
          <w:b/>
          <w:bCs w:val="0"/>
          <w:color w:val="000000"/>
          <w:sz w:val="24"/>
          <w:szCs w:val="24"/>
        </w:rPr>
        <w:t>Bushnell University, Eugene, OR</w:t>
      </w:r>
    </w:p>
    <w:p w14:paraId="525B072F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2023 - Present</w:t>
      </w:r>
    </w:p>
    <w:p w14:paraId="092F7ED4" w14:textId="77777777" w:rsidR="00FF7271" w:rsidRPr="00FF7271" w:rsidRDefault="00FF7271" w:rsidP="00FF7271">
      <w:pPr>
        <w:pStyle w:val="NormalWeb"/>
        <w:numPr>
          <w:ilvl w:val="0"/>
          <w:numId w:val="12"/>
        </w:numPr>
        <w:rPr>
          <w:rFonts w:asciiTheme="minorHAnsi" w:hAnsiTheme="minorHAnsi"/>
          <w:color w:val="000000"/>
        </w:rPr>
      </w:pPr>
      <w:r w:rsidRPr="00FF7271">
        <w:rPr>
          <w:rStyle w:val="Strong"/>
          <w:rFonts w:asciiTheme="minorHAnsi" w:hAnsiTheme="minorHAnsi"/>
          <w:color w:val="000000"/>
        </w:rPr>
        <w:t>Major:</w:t>
      </w:r>
      <w:r w:rsidRPr="00FF7271">
        <w:rPr>
          <w:rStyle w:val="apple-converted-space"/>
          <w:rFonts w:asciiTheme="minorHAnsi" w:hAnsiTheme="minorHAnsi"/>
          <w:color w:val="000000"/>
        </w:rPr>
        <w:t> </w:t>
      </w:r>
      <w:r w:rsidRPr="00FF7271">
        <w:rPr>
          <w:rFonts w:asciiTheme="minorHAnsi" w:hAnsiTheme="minorHAnsi"/>
          <w:color w:val="000000"/>
        </w:rPr>
        <w:t>Computer Science: Software Engineering</w:t>
      </w:r>
    </w:p>
    <w:p w14:paraId="7E213BF1" w14:textId="77777777" w:rsidR="00FF7271" w:rsidRPr="00FF7271" w:rsidRDefault="00FF7271" w:rsidP="00FF7271">
      <w:pPr>
        <w:pStyle w:val="NormalWeb"/>
        <w:numPr>
          <w:ilvl w:val="0"/>
          <w:numId w:val="12"/>
        </w:numPr>
        <w:rPr>
          <w:rFonts w:asciiTheme="minorHAnsi" w:hAnsiTheme="minorHAnsi"/>
          <w:color w:val="000000"/>
        </w:rPr>
      </w:pPr>
      <w:r w:rsidRPr="00FF7271">
        <w:rPr>
          <w:rStyle w:val="Strong"/>
          <w:rFonts w:asciiTheme="minorHAnsi" w:hAnsiTheme="minorHAnsi"/>
          <w:color w:val="000000"/>
        </w:rPr>
        <w:t>Minor:</w:t>
      </w:r>
      <w:r w:rsidRPr="00FF7271">
        <w:rPr>
          <w:rStyle w:val="apple-converted-space"/>
          <w:rFonts w:asciiTheme="minorHAnsi" w:hAnsiTheme="minorHAnsi"/>
          <w:color w:val="000000"/>
        </w:rPr>
        <w:t> </w:t>
      </w:r>
      <w:r w:rsidRPr="00FF7271">
        <w:rPr>
          <w:rFonts w:asciiTheme="minorHAnsi" w:hAnsiTheme="minorHAnsi"/>
          <w:color w:val="000000"/>
        </w:rPr>
        <w:t>Mathematics</w:t>
      </w:r>
    </w:p>
    <w:p w14:paraId="5C057DD7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Lane Community College, Eugene, OR</w:t>
      </w:r>
    </w:p>
    <w:p w14:paraId="59B99385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2022 - 2023</w:t>
      </w:r>
    </w:p>
    <w:p w14:paraId="3F5D3D2B" w14:textId="77777777" w:rsidR="00FF7271" w:rsidRDefault="00FF7271" w:rsidP="00FF7271">
      <w:pPr>
        <w:pStyle w:val="NormalWeb"/>
        <w:numPr>
          <w:ilvl w:val="0"/>
          <w:numId w:val="13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Transferred to manage financial costs while continuing coursework in Computer Science.</w:t>
      </w:r>
    </w:p>
    <w:p w14:paraId="0CCDA115" w14:textId="77777777" w:rsidR="00A8410E" w:rsidRPr="00FF7271" w:rsidRDefault="00A8410E" w:rsidP="00A8410E">
      <w:pPr>
        <w:pStyle w:val="NormalWeb"/>
        <w:rPr>
          <w:rFonts w:asciiTheme="minorHAnsi" w:hAnsiTheme="minorHAnsi"/>
          <w:color w:val="000000"/>
        </w:rPr>
      </w:pPr>
    </w:p>
    <w:p w14:paraId="77006B04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lastRenderedPageBreak/>
        <w:t>Saint Martin’s University, Lacey, WA</w:t>
      </w:r>
    </w:p>
    <w:p w14:paraId="661674D5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2019 - 2022</w:t>
      </w:r>
    </w:p>
    <w:p w14:paraId="068CFD4D" w14:textId="6AF4A066" w:rsidR="00FF7271" w:rsidRPr="00FF7271" w:rsidRDefault="00FF7271" w:rsidP="00FF7271">
      <w:pPr>
        <w:pStyle w:val="NormalWeb"/>
        <w:numPr>
          <w:ilvl w:val="0"/>
          <w:numId w:val="14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 xml:space="preserve">Studied Mechanical Engineering </w:t>
      </w:r>
      <w:r w:rsidR="00A8410E">
        <w:rPr>
          <w:rFonts w:asciiTheme="minorHAnsi" w:hAnsiTheme="minorHAnsi"/>
          <w:color w:val="000000"/>
        </w:rPr>
        <w:t>for two and a half years, then</w:t>
      </w:r>
      <w:r w:rsidR="007044AA">
        <w:rPr>
          <w:rFonts w:asciiTheme="minorHAnsi" w:hAnsiTheme="minorHAnsi"/>
          <w:color w:val="000000"/>
        </w:rPr>
        <w:t xml:space="preserve"> later switched to</w:t>
      </w:r>
      <w:r w:rsidRPr="00FF7271">
        <w:rPr>
          <w:rFonts w:asciiTheme="minorHAnsi" w:hAnsiTheme="minorHAnsi"/>
          <w:color w:val="000000"/>
        </w:rPr>
        <w:t xml:space="preserve"> Computer Science.</w:t>
      </w:r>
    </w:p>
    <w:p w14:paraId="69DE385B" w14:textId="77777777" w:rsidR="00FF7271" w:rsidRPr="00FF7271" w:rsidRDefault="00FF7271" w:rsidP="00FF7271">
      <w:pPr>
        <w:pStyle w:val="NormalWeb"/>
        <w:numPr>
          <w:ilvl w:val="0"/>
          <w:numId w:val="14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Member of the</w:t>
      </w:r>
      <w:r w:rsidRPr="00FF7271">
        <w:rPr>
          <w:rStyle w:val="apple-converted-space"/>
          <w:rFonts w:asciiTheme="minorHAnsi" w:hAnsiTheme="minorHAnsi"/>
          <w:color w:val="000000"/>
        </w:rPr>
        <w:t> </w:t>
      </w:r>
      <w:r w:rsidRPr="00FF7271">
        <w:rPr>
          <w:rStyle w:val="Strong"/>
          <w:rFonts w:asciiTheme="minorHAnsi" w:hAnsiTheme="minorHAnsi"/>
          <w:color w:val="000000"/>
        </w:rPr>
        <w:t>SMU Baseball Team</w:t>
      </w:r>
      <w:r w:rsidRPr="00FF7271">
        <w:rPr>
          <w:rFonts w:asciiTheme="minorHAnsi" w:hAnsiTheme="minorHAnsi"/>
          <w:color w:val="000000"/>
        </w:rPr>
        <w:t>.</w:t>
      </w:r>
    </w:p>
    <w:p w14:paraId="0D24DC8B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Sheldon High School, Eugene, OR</w:t>
      </w:r>
    </w:p>
    <w:p w14:paraId="5A2D8009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2014 - 2019</w:t>
      </w:r>
    </w:p>
    <w:p w14:paraId="1E95B44F" w14:textId="381FC6DF" w:rsidR="00FF7271" w:rsidRPr="00FF7271" w:rsidRDefault="00FF7271" w:rsidP="00FF7271">
      <w:pPr>
        <w:pStyle w:val="NormalWeb"/>
        <w:numPr>
          <w:ilvl w:val="0"/>
          <w:numId w:val="15"/>
        </w:numPr>
        <w:rPr>
          <w:rFonts w:asciiTheme="minorHAnsi" w:hAnsiTheme="minorHAnsi"/>
          <w:color w:val="000000"/>
          <w:lang w:val="it-IT"/>
        </w:rPr>
      </w:pPr>
      <w:r w:rsidRPr="00FF7271">
        <w:rPr>
          <w:rStyle w:val="Strong"/>
          <w:rFonts w:asciiTheme="minorHAnsi" w:hAnsiTheme="minorHAnsi"/>
          <w:color w:val="000000"/>
          <w:lang w:val="it-IT"/>
        </w:rPr>
        <w:t>Diploma &amp; International Baccalaureate Program D</w:t>
      </w:r>
      <w:r>
        <w:rPr>
          <w:rStyle w:val="Strong"/>
          <w:rFonts w:asciiTheme="minorHAnsi" w:hAnsiTheme="minorHAnsi"/>
          <w:color w:val="000000"/>
          <w:lang w:val="it-IT"/>
        </w:rPr>
        <w:t>iploma(IHS)</w:t>
      </w:r>
    </w:p>
    <w:p w14:paraId="16F8A09B" w14:textId="67C7F8BA" w:rsidR="00FF7271" w:rsidRPr="00A8410E" w:rsidRDefault="00FF7271" w:rsidP="00A8410E">
      <w:pPr>
        <w:pStyle w:val="NormalWeb"/>
        <w:numPr>
          <w:ilvl w:val="0"/>
          <w:numId w:val="15"/>
        </w:numPr>
        <w:rPr>
          <w:rStyle w:val="Strong"/>
          <w:rFonts w:asciiTheme="minorHAnsi" w:hAnsiTheme="minorHAnsi"/>
          <w:b w:val="0"/>
          <w:bCs w:val="0"/>
          <w:caps w:val="0"/>
          <w:color w:val="000000"/>
        </w:rPr>
      </w:pPr>
      <w:r w:rsidRPr="00FF7271">
        <w:rPr>
          <w:rFonts w:asciiTheme="minorHAnsi" w:hAnsiTheme="minorHAnsi"/>
          <w:color w:val="000000"/>
        </w:rPr>
        <w:t>Varsity</w:t>
      </w:r>
      <w:r w:rsidRPr="00FF7271">
        <w:rPr>
          <w:rStyle w:val="apple-converted-space"/>
          <w:rFonts w:asciiTheme="minorHAnsi" w:hAnsiTheme="minorHAnsi"/>
          <w:color w:val="000000"/>
        </w:rPr>
        <w:t> </w:t>
      </w:r>
      <w:r w:rsidRPr="00FF7271">
        <w:rPr>
          <w:rStyle w:val="Strong"/>
          <w:rFonts w:asciiTheme="minorHAnsi" w:hAnsiTheme="minorHAnsi"/>
          <w:color w:val="000000"/>
        </w:rPr>
        <w:t>Baseball &amp; Football</w:t>
      </w:r>
    </w:p>
    <w:p w14:paraId="4467D1DB" w14:textId="77777777" w:rsidR="00A8410E" w:rsidRPr="00A8410E" w:rsidRDefault="00A8410E" w:rsidP="00A8410E">
      <w:pPr>
        <w:pStyle w:val="NormalWeb"/>
        <w:rPr>
          <w:rFonts w:asciiTheme="minorHAnsi" w:hAnsiTheme="minorHAnsi"/>
          <w:color w:val="000000"/>
        </w:rPr>
      </w:pPr>
    </w:p>
    <w:p w14:paraId="5DEC4683" w14:textId="77777777" w:rsidR="00630CBB" w:rsidRPr="00A8410E" w:rsidRDefault="00000000">
      <w:pPr>
        <w:pStyle w:val="Heading1"/>
        <w:rPr>
          <w:sz w:val="28"/>
          <w:szCs w:val="28"/>
        </w:rPr>
      </w:pPr>
      <w:sdt>
        <w:sdtPr>
          <w:rPr>
            <w:sz w:val="28"/>
            <w:szCs w:val="28"/>
          </w:rPr>
          <w:id w:val="617349259"/>
          <w:placeholder>
            <w:docPart w:val="E52B9B04CF3D3E4A94C58FC42D143D70"/>
          </w:placeholder>
          <w:temporary/>
          <w:showingPlcHdr/>
          <w15:appearance w15:val="hidden"/>
        </w:sdtPr>
        <w:sdtContent>
          <w:r w:rsidRPr="00A8410E">
            <w:rPr>
              <w:sz w:val="28"/>
              <w:szCs w:val="28"/>
            </w:rPr>
            <w:t>Experience</w:t>
          </w:r>
        </w:sdtContent>
      </w:sdt>
    </w:p>
    <w:p w14:paraId="3AC41431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Self-Checkout/Front-End Service Checker, Safeway, Inc.</w:t>
      </w:r>
    </w:p>
    <w:p w14:paraId="0F4771E6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March 2023 - Present</w:t>
      </w:r>
    </w:p>
    <w:p w14:paraId="42E92CB7" w14:textId="77777777" w:rsidR="00FF7271" w:rsidRPr="00FF7271" w:rsidRDefault="00FF7271" w:rsidP="00FF7271">
      <w:pPr>
        <w:pStyle w:val="NormalWeb"/>
        <w:numPr>
          <w:ilvl w:val="0"/>
          <w:numId w:val="16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Assist customers with self-checkout transactions, troubleshooting issues to ensure a smooth shopping experience.</w:t>
      </w:r>
    </w:p>
    <w:p w14:paraId="0665501C" w14:textId="77777777" w:rsidR="00FF7271" w:rsidRPr="00FF7271" w:rsidRDefault="00FF7271" w:rsidP="00FF7271">
      <w:pPr>
        <w:pStyle w:val="NormalWeb"/>
        <w:numPr>
          <w:ilvl w:val="0"/>
          <w:numId w:val="16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Handle cash transactions, process payments, and maintain accurate financial records.</w:t>
      </w:r>
    </w:p>
    <w:p w14:paraId="77BEFDA9" w14:textId="7AA77CA4" w:rsidR="00FF7271" w:rsidRPr="00FF7271" w:rsidRDefault="00FF7271" w:rsidP="00FF7271">
      <w:pPr>
        <w:pStyle w:val="NormalWeb"/>
        <w:numPr>
          <w:ilvl w:val="0"/>
          <w:numId w:val="16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Provide front-end support</w:t>
      </w:r>
      <w:r w:rsidR="007044AA">
        <w:rPr>
          <w:rFonts w:asciiTheme="minorHAnsi" w:hAnsiTheme="minorHAnsi"/>
          <w:color w:val="000000"/>
        </w:rPr>
        <w:t xml:space="preserve"> to other employees</w:t>
      </w:r>
      <w:r w:rsidRPr="00FF7271">
        <w:rPr>
          <w:rFonts w:asciiTheme="minorHAnsi" w:hAnsiTheme="minorHAnsi"/>
          <w:color w:val="000000"/>
        </w:rPr>
        <w:t>, ensuring efficiency and customer satisfaction.</w:t>
      </w:r>
    </w:p>
    <w:p w14:paraId="75164523" w14:textId="77777777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Event Security, Pono Security</w:t>
      </w:r>
    </w:p>
    <w:p w14:paraId="72673C95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2022 World Athletic Championship &amp; 2024 Olympic Trials</w:t>
      </w:r>
    </w:p>
    <w:p w14:paraId="7D8C1D7B" w14:textId="77777777" w:rsidR="00FF7271" w:rsidRPr="00FF7271" w:rsidRDefault="00FF7271" w:rsidP="00FF7271">
      <w:pPr>
        <w:pStyle w:val="NormalWeb"/>
        <w:numPr>
          <w:ilvl w:val="0"/>
          <w:numId w:val="17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Ensured event safety by monitoring gates and screening attendees with weapon detection systems.</w:t>
      </w:r>
    </w:p>
    <w:p w14:paraId="0353F38B" w14:textId="77777777" w:rsidR="00FF7271" w:rsidRPr="00FF7271" w:rsidRDefault="00FF7271" w:rsidP="00FF7271">
      <w:pPr>
        <w:pStyle w:val="NormalWeb"/>
        <w:numPr>
          <w:ilvl w:val="0"/>
          <w:numId w:val="17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Assisted with crowd control and customer service, interacting with visitors from around the world.</w:t>
      </w:r>
    </w:p>
    <w:p w14:paraId="46B2D8B6" w14:textId="77777777" w:rsidR="00FF7271" w:rsidRPr="00FF7271" w:rsidRDefault="00FF7271" w:rsidP="00FF7271">
      <w:pPr>
        <w:pStyle w:val="NormalWeb"/>
        <w:numPr>
          <w:ilvl w:val="0"/>
          <w:numId w:val="17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Collaborated with a large team to facilitate a secure and organized event experience.</w:t>
      </w:r>
    </w:p>
    <w:p w14:paraId="5630A751" w14:textId="1DD1C493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lastRenderedPageBreak/>
        <w:t>Engineering Intern, Western Pneumatics</w:t>
      </w:r>
      <w:r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 xml:space="preserve"> Inc.</w:t>
      </w:r>
    </w:p>
    <w:p w14:paraId="238FC02B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May 2020 - September 2020</w:t>
      </w:r>
    </w:p>
    <w:p w14:paraId="5CCC011E" w14:textId="7472CFB1" w:rsidR="00FF7271" w:rsidRPr="00FF7271" w:rsidRDefault="00FF7271" w:rsidP="00FF7271">
      <w:pPr>
        <w:pStyle w:val="NormalWeb"/>
        <w:numPr>
          <w:ilvl w:val="0"/>
          <w:numId w:val="18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Gained hands-on experience working with various metal materials</w:t>
      </w:r>
      <w:r w:rsidR="00754E7D">
        <w:rPr>
          <w:rFonts w:asciiTheme="minorHAnsi" w:hAnsiTheme="minorHAnsi"/>
          <w:color w:val="000000"/>
        </w:rPr>
        <w:t>/tactics</w:t>
      </w:r>
      <w:r w:rsidRPr="00FF7271">
        <w:rPr>
          <w:rFonts w:asciiTheme="minorHAnsi" w:hAnsiTheme="minorHAnsi"/>
          <w:color w:val="000000"/>
        </w:rPr>
        <w:t xml:space="preserve"> in a shop environment</w:t>
      </w:r>
      <w:r w:rsidR="00754E7D">
        <w:rPr>
          <w:rFonts w:asciiTheme="minorHAnsi" w:hAnsiTheme="minorHAnsi"/>
          <w:color w:val="000000"/>
        </w:rPr>
        <w:t xml:space="preserve"> (cutting, bending, measuring, lifting).</w:t>
      </w:r>
    </w:p>
    <w:p w14:paraId="1953D164" w14:textId="77777777" w:rsidR="00FF7271" w:rsidRPr="00FF7271" w:rsidRDefault="00FF7271" w:rsidP="00FF7271">
      <w:pPr>
        <w:pStyle w:val="NormalWeb"/>
        <w:numPr>
          <w:ilvl w:val="0"/>
          <w:numId w:val="18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Maintained a clean and safe workspace, adhering to industry safety standards.</w:t>
      </w:r>
    </w:p>
    <w:p w14:paraId="0436A741" w14:textId="2B5B6AE6" w:rsidR="007044AA" w:rsidRPr="00A8410E" w:rsidRDefault="00FF7271" w:rsidP="00A8410E">
      <w:pPr>
        <w:pStyle w:val="NormalWeb"/>
        <w:numPr>
          <w:ilvl w:val="0"/>
          <w:numId w:val="18"/>
        </w:numPr>
        <w:rPr>
          <w:rStyle w:val="Strong"/>
          <w:rFonts w:asciiTheme="minorHAnsi" w:hAnsiTheme="minorHAnsi"/>
          <w:b w:val="0"/>
          <w:bCs w:val="0"/>
          <w:caps w:val="0"/>
          <w:color w:val="000000"/>
        </w:rPr>
      </w:pPr>
      <w:r w:rsidRPr="00FF7271">
        <w:rPr>
          <w:rFonts w:asciiTheme="minorHAnsi" w:hAnsiTheme="minorHAnsi"/>
          <w:color w:val="000000"/>
        </w:rPr>
        <w:t>Developed an interest in engineering and computer science through practical application.</w:t>
      </w:r>
    </w:p>
    <w:p w14:paraId="423C68EC" w14:textId="0665A34E" w:rsidR="00FF7271" w:rsidRPr="00FF7271" w:rsidRDefault="00FF7271" w:rsidP="00FF7271">
      <w:pPr>
        <w:pStyle w:val="Heading4"/>
        <w:rPr>
          <w:rFonts w:asciiTheme="minorHAnsi" w:hAnsiTheme="minorHAnsi"/>
          <w:color w:val="000000"/>
          <w:sz w:val="24"/>
          <w:szCs w:val="24"/>
        </w:rPr>
      </w:pPr>
      <w:r w:rsidRPr="00FF7271">
        <w:rPr>
          <w:rStyle w:val="Strong"/>
          <w:rFonts w:asciiTheme="minorHAnsi" w:hAnsiTheme="minorHAnsi"/>
          <w:b/>
          <w:bCs w:val="0"/>
          <w:color w:val="000000"/>
          <w:sz w:val="24"/>
          <w:szCs w:val="24"/>
        </w:rPr>
        <w:t>Stock Employee, Hollister Co.</w:t>
      </w:r>
    </w:p>
    <w:p w14:paraId="22920B1D" w14:textId="77777777" w:rsidR="00FF7271" w:rsidRPr="00FF7271" w:rsidRDefault="00FF7271" w:rsidP="00FF7271">
      <w:pPr>
        <w:pStyle w:val="NormalWeb"/>
        <w:rPr>
          <w:rFonts w:asciiTheme="minorHAnsi" w:hAnsiTheme="minorHAnsi"/>
          <w:color w:val="000000"/>
        </w:rPr>
      </w:pPr>
      <w:r w:rsidRPr="00FF7271">
        <w:rPr>
          <w:rStyle w:val="Emphasis"/>
          <w:rFonts w:asciiTheme="minorHAnsi" w:hAnsiTheme="minorHAnsi"/>
          <w:color w:val="000000"/>
        </w:rPr>
        <w:t>June 2015 - December 2015</w:t>
      </w:r>
    </w:p>
    <w:p w14:paraId="57C12828" w14:textId="77777777" w:rsidR="00FF7271" w:rsidRPr="00FF7271" w:rsidRDefault="00FF7271" w:rsidP="00FF7271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Assisted in inventory management and organization to maintain an optimal shopping environment.</w:t>
      </w:r>
    </w:p>
    <w:p w14:paraId="282E7175" w14:textId="77777777" w:rsidR="00FF7271" w:rsidRPr="00FF7271" w:rsidRDefault="00FF7271" w:rsidP="00FF7271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Provided customer service by answering inquiries and assisting shoppers.</w:t>
      </w:r>
    </w:p>
    <w:p w14:paraId="6B277679" w14:textId="47F17B34" w:rsidR="00630CBB" w:rsidRDefault="00FF7271" w:rsidP="00A8410E">
      <w:pPr>
        <w:pStyle w:val="NormalWeb"/>
        <w:numPr>
          <w:ilvl w:val="0"/>
          <w:numId w:val="19"/>
        </w:numPr>
        <w:rPr>
          <w:rFonts w:asciiTheme="minorHAnsi" w:hAnsiTheme="minorHAnsi"/>
          <w:color w:val="000000"/>
        </w:rPr>
      </w:pPr>
      <w:r w:rsidRPr="00FF7271">
        <w:rPr>
          <w:rFonts w:asciiTheme="minorHAnsi" w:hAnsiTheme="minorHAnsi"/>
          <w:color w:val="000000"/>
        </w:rPr>
        <w:t>Developed strong teamwork and time management skills.</w:t>
      </w:r>
    </w:p>
    <w:p w14:paraId="44C8B5BF" w14:textId="77777777" w:rsidR="00A8410E" w:rsidRPr="00A8410E" w:rsidRDefault="00A8410E" w:rsidP="00A8410E">
      <w:pPr>
        <w:pStyle w:val="NormalWeb"/>
        <w:rPr>
          <w:rFonts w:asciiTheme="minorHAnsi" w:hAnsiTheme="minorHAnsi"/>
          <w:color w:val="000000"/>
        </w:rPr>
      </w:pPr>
    </w:p>
    <w:p w14:paraId="63F8DF30" w14:textId="49CC63FE" w:rsidR="00630CBB" w:rsidRPr="00A8410E" w:rsidRDefault="00FF7271">
      <w:pPr>
        <w:pStyle w:val="Heading1"/>
        <w:rPr>
          <w:sz w:val="28"/>
          <w:szCs w:val="28"/>
        </w:rPr>
      </w:pPr>
      <w:r w:rsidRPr="00A8410E">
        <w:rPr>
          <w:sz w:val="28"/>
          <w:szCs w:val="28"/>
        </w:rPr>
        <w:t>Activities and Acknowledgements</w:t>
      </w:r>
    </w:p>
    <w:p w14:paraId="097E2448" w14:textId="77777777" w:rsidR="00754E7D" w:rsidRPr="00754E7D" w:rsidRDefault="00754E7D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754E7D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Relay for Life Volunteer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 – Assisted in fundraising efforts for cancer research.</w:t>
      </w:r>
    </w:p>
    <w:p w14:paraId="47429FDE" w14:textId="77777777" w:rsidR="00754E7D" w:rsidRPr="00754E7D" w:rsidRDefault="00754E7D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754E7D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CAS Community Service (60 Hours)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 – Participated in various local service activities.</w:t>
      </w:r>
    </w:p>
    <w:p w14:paraId="61FBECF3" w14:textId="77777777" w:rsidR="00754E7D" w:rsidRDefault="00754E7D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754E7D"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>Collegiate Athlete (SMU Baseball)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 – Developed leadership and teamwork skills in a competitive environment.</w:t>
      </w:r>
    </w:p>
    <w:p w14:paraId="54F645E2" w14:textId="69C7D72B" w:rsidR="00754E7D" w:rsidRDefault="00754E7D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 xml:space="preserve">SFTE Club 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Member of the Bushnell University Software Engineering Club.</w:t>
      </w:r>
    </w:p>
    <w:p w14:paraId="3128E709" w14:textId="221D5373" w:rsidR="00ED7818" w:rsidRDefault="00ED7818" w:rsidP="00754E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zh-CN"/>
        </w:rPr>
        <w:t xml:space="preserve">Website </w:t>
      </w:r>
      <w:r w:rsidRPr="00754E7D">
        <w:rPr>
          <w:rFonts w:eastAsia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 xml:space="preserve"> Currently in </w:t>
      </w:r>
      <w:r w:rsidR="00371692">
        <w:rPr>
          <w:rFonts w:eastAsia="Times New Roman" w:cs="Times New Roman"/>
          <w:color w:val="000000"/>
          <w:sz w:val="24"/>
          <w:szCs w:val="24"/>
          <w:lang w:eastAsia="zh-CN"/>
        </w:rPr>
        <w:t xml:space="preserve">the </w:t>
      </w:r>
      <w:r>
        <w:rPr>
          <w:rFonts w:eastAsia="Times New Roman" w:cs="Times New Roman"/>
          <w:color w:val="000000"/>
          <w:sz w:val="24"/>
          <w:szCs w:val="24"/>
          <w:lang w:eastAsia="zh-CN"/>
        </w:rPr>
        <w:t>process of completing my website.</w:t>
      </w:r>
      <w:r w:rsidR="00A8410E">
        <w:rPr>
          <w:rFonts w:eastAsia="Times New Roman" w:cs="Times New Roman"/>
          <w:color w:val="000000"/>
          <w:sz w:val="24"/>
          <w:szCs w:val="24"/>
          <w:lang w:eastAsia="zh-CN"/>
        </w:rPr>
        <w:t xml:space="preserve"> </w:t>
      </w:r>
    </w:p>
    <w:p w14:paraId="0C07D20C" w14:textId="7F8081A0" w:rsidR="00630CBB" w:rsidRPr="00754E7D" w:rsidRDefault="00630CBB" w:rsidP="00754E7D">
      <w:pPr>
        <w:pStyle w:val="Heading2"/>
        <w:rPr>
          <w:i w:val="0"/>
          <w:iCs/>
        </w:rPr>
      </w:pPr>
    </w:p>
    <w:sectPr w:rsidR="00630CBB" w:rsidRPr="00754E7D" w:rsidSect="00A8410E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8B569" w14:textId="77777777" w:rsidR="00820E9E" w:rsidRDefault="00820E9E">
      <w:pPr>
        <w:spacing w:after="0" w:line="240" w:lineRule="auto"/>
      </w:pPr>
      <w:r>
        <w:separator/>
      </w:r>
    </w:p>
  </w:endnote>
  <w:endnote w:type="continuationSeparator" w:id="0">
    <w:p w14:paraId="68F4B142" w14:textId="77777777" w:rsidR="00820E9E" w:rsidRDefault="0082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8D2F3" w14:textId="77777777" w:rsidR="00630CB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8B1C6" w14:textId="77777777" w:rsidR="00820E9E" w:rsidRDefault="00820E9E">
      <w:pPr>
        <w:spacing w:after="0" w:line="240" w:lineRule="auto"/>
      </w:pPr>
      <w:r>
        <w:separator/>
      </w:r>
    </w:p>
  </w:footnote>
  <w:footnote w:type="continuationSeparator" w:id="0">
    <w:p w14:paraId="7EE3C17A" w14:textId="77777777" w:rsidR="00820E9E" w:rsidRDefault="00820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9E958" w14:textId="77777777" w:rsidR="00A8410E" w:rsidRDefault="00A8410E" w:rsidP="00A8410E">
    <w:pPr>
      <w:pStyle w:val="Name"/>
      <w:jc w:val="center"/>
    </w:pPr>
    <w:r>
      <w:t>Isaiah Lugo</w:t>
    </w:r>
  </w:p>
  <w:p w14:paraId="0BD9BC73" w14:textId="77777777" w:rsidR="00A8410E" w:rsidRDefault="00A8410E" w:rsidP="00A8410E">
    <w:pPr>
      <w:pStyle w:val="SenderContactInfo"/>
      <w:jc w:val="center"/>
    </w:pPr>
    <w:r>
      <w:t xml:space="preserve">1370 Luella St, Eugene, OR, 97401 | 541-337-7310 | </w:t>
    </w:r>
    <w:hyperlink r:id="rId1" w:history="1">
      <w:r w:rsidRPr="006531FB">
        <w:rPr>
          <w:rStyle w:val="Hyperlink"/>
        </w:rPr>
        <w:t>isaiahl25</w:t>
      </w:r>
      <w:r w:rsidRPr="006531FB">
        <w:rPr>
          <w:rStyle w:val="Hyperlink"/>
        </w:rPr>
        <w:t>@</w:t>
      </w:r>
      <w:r w:rsidRPr="006531FB">
        <w:rPr>
          <w:rStyle w:val="Hyperlink"/>
        </w:rPr>
        <w:t>hotmail.com</w:t>
      </w:r>
    </w:hyperlink>
  </w:p>
  <w:p w14:paraId="4CA67E11" w14:textId="77777777" w:rsidR="00630CBB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7D8CAE" wp14:editId="218AAF9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1264EF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73DBC" w14:textId="77777777" w:rsidR="00A8410E" w:rsidRDefault="00A8410E" w:rsidP="00A8410E">
    <w:pPr>
      <w:pStyle w:val="Name"/>
    </w:pPr>
    <w:r>
      <w:t>Isaiah Lugo</w:t>
    </w:r>
  </w:p>
  <w:p w14:paraId="1BA83AD4" w14:textId="77777777" w:rsidR="00A8410E" w:rsidRDefault="00A8410E" w:rsidP="00A8410E">
    <w:pPr>
      <w:pStyle w:val="SenderContactInfo"/>
    </w:pPr>
    <w:r>
      <w:t xml:space="preserve">1370 Luella St, Eugene, OR, 97401 | 541-337-7310 | </w:t>
    </w:r>
    <w:hyperlink r:id="rId1" w:history="1">
      <w:r w:rsidRPr="006531FB">
        <w:rPr>
          <w:rStyle w:val="Hyperlink"/>
        </w:rPr>
        <w:t>isaiahl25@hotmail.com</w:t>
      </w:r>
    </w:hyperlink>
  </w:p>
  <w:p w14:paraId="7D99174E" w14:textId="77777777" w:rsidR="00630CBB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7E755D" wp14:editId="6E695E4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CE2F8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0015E"/>
    <w:multiLevelType w:val="multilevel"/>
    <w:tmpl w:val="4074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C366A"/>
    <w:multiLevelType w:val="multilevel"/>
    <w:tmpl w:val="8E0C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27F2F"/>
    <w:multiLevelType w:val="multilevel"/>
    <w:tmpl w:val="286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93B58"/>
    <w:multiLevelType w:val="multilevel"/>
    <w:tmpl w:val="D2A4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35D26"/>
    <w:multiLevelType w:val="multilevel"/>
    <w:tmpl w:val="7D5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A3E84"/>
    <w:multiLevelType w:val="multilevel"/>
    <w:tmpl w:val="13D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60EFB"/>
    <w:multiLevelType w:val="multilevel"/>
    <w:tmpl w:val="DDA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257B7"/>
    <w:multiLevelType w:val="multilevel"/>
    <w:tmpl w:val="98D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D56FF"/>
    <w:multiLevelType w:val="multilevel"/>
    <w:tmpl w:val="53F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70243"/>
    <w:multiLevelType w:val="multilevel"/>
    <w:tmpl w:val="05D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5689">
    <w:abstractNumId w:val="9"/>
  </w:num>
  <w:num w:numId="2" w16cid:durableId="1076513342">
    <w:abstractNumId w:val="7"/>
  </w:num>
  <w:num w:numId="3" w16cid:durableId="330836883">
    <w:abstractNumId w:val="6"/>
  </w:num>
  <w:num w:numId="4" w16cid:durableId="1722442053">
    <w:abstractNumId w:val="5"/>
  </w:num>
  <w:num w:numId="5" w16cid:durableId="426075347">
    <w:abstractNumId w:val="4"/>
  </w:num>
  <w:num w:numId="6" w16cid:durableId="270090731">
    <w:abstractNumId w:val="8"/>
  </w:num>
  <w:num w:numId="7" w16cid:durableId="1328636601">
    <w:abstractNumId w:val="3"/>
  </w:num>
  <w:num w:numId="8" w16cid:durableId="1085342117">
    <w:abstractNumId w:val="2"/>
  </w:num>
  <w:num w:numId="9" w16cid:durableId="796294990">
    <w:abstractNumId w:val="1"/>
  </w:num>
  <w:num w:numId="10" w16cid:durableId="929314616">
    <w:abstractNumId w:val="0"/>
  </w:num>
  <w:num w:numId="11" w16cid:durableId="1033731301">
    <w:abstractNumId w:val="15"/>
  </w:num>
  <w:num w:numId="12" w16cid:durableId="1406148227">
    <w:abstractNumId w:val="14"/>
  </w:num>
  <w:num w:numId="13" w16cid:durableId="519978533">
    <w:abstractNumId w:val="13"/>
  </w:num>
  <w:num w:numId="14" w16cid:durableId="1405910616">
    <w:abstractNumId w:val="18"/>
  </w:num>
  <w:num w:numId="15" w16cid:durableId="1674185384">
    <w:abstractNumId w:val="16"/>
  </w:num>
  <w:num w:numId="16" w16cid:durableId="2129885246">
    <w:abstractNumId w:val="12"/>
  </w:num>
  <w:num w:numId="17" w16cid:durableId="946159910">
    <w:abstractNumId w:val="17"/>
  </w:num>
  <w:num w:numId="18" w16cid:durableId="2007513287">
    <w:abstractNumId w:val="10"/>
  </w:num>
  <w:num w:numId="19" w16cid:durableId="2077243905">
    <w:abstractNumId w:val="19"/>
  </w:num>
  <w:num w:numId="20" w16cid:durableId="1072892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71"/>
    <w:rsid w:val="001447F8"/>
    <w:rsid w:val="002A3BB8"/>
    <w:rsid w:val="00371692"/>
    <w:rsid w:val="00630CBB"/>
    <w:rsid w:val="007044AA"/>
    <w:rsid w:val="00754E7D"/>
    <w:rsid w:val="00820E9E"/>
    <w:rsid w:val="00A8410E"/>
    <w:rsid w:val="00E03998"/>
    <w:rsid w:val="00ED7818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8A3DA"/>
  <w15:chartTrackingRefBased/>
  <w15:docId w15:val="{B871BD39-4E2D-A547-8EA8-F4D4352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customStyle="1" w:styleId="SenderContactInfo">
    <w:name w:val="Sender Contact Info"/>
    <w:basedOn w:val="Normal"/>
    <w:uiPriority w:val="2"/>
    <w:qFormat/>
    <w:rsid w:val="00FF7271"/>
    <w:pPr>
      <w:spacing w:after="920" w:line="360" w:lineRule="auto"/>
      <w:contextualSpacing/>
    </w:pPr>
  </w:style>
  <w:style w:type="paragraph" w:styleId="NormalWeb">
    <w:name w:val="Normal (Web)"/>
    <w:basedOn w:val="Normal"/>
    <w:uiPriority w:val="99"/>
    <w:unhideWhenUsed/>
    <w:rsid w:val="00FF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FF7271"/>
  </w:style>
  <w:style w:type="character" w:styleId="Hyperlink">
    <w:name w:val="Hyperlink"/>
    <w:basedOn w:val="DefaultParagraphFont"/>
    <w:uiPriority w:val="99"/>
    <w:unhideWhenUsed/>
    <w:rsid w:val="007044AA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10E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iahl25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saiahl25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ia/Library/Containers/com.microsoft.Word/Data/Library/Application%20Support/Microsoft/Office/16.0/DTS/en-US%7bEBFCD0BE-8981-6E41-A2DB-DEC4E3C63DDB%7d/%7bBCA5D03E-7370-4A48-8AED-006E933B923A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9D6F0CA7769342B5138AE91276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08551-317D-0E47-9DA3-EC3457E9DC47}"/>
      </w:docPartPr>
      <w:docPartBody>
        <w:p w:rsidR="007B6131" w:rsidRDefault="00000000">
          <w:pPr>
            <w:pStyle w:val="349D6F0CA7769342B5138AE912761C5C"/>
          </w:pPr>
          <w:r>
            <w:t>Education</w:t>
          </w:r>
        </w:p>
      </w:docPartBody>
    </w:docPart>
    <w:docPart>
      <w:docPartPr>
        <w:name w:val="E52B9B04CF3D3E4A94C58FC42D143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8DDD5-0EF1-AA4B-82B3-92C1A375C99D}"/>
      </w:docPartPr>
      <w:docPartBody>
        <w:p w:rsidR="007B6131" w:rsidRDefault="00000000">
          <w:pPr>
            <w:pStyle w:val="E52B9B04CF3D3E4A94C58FC42D143D7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72"/>
    <w:rsid w:val="00240E65"/>
    <w:rsid w:val="007B6131"/>
    <w:rsid w:val="00A33C72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D6F0CA7769342B5138AE912761C5C">
    <w:name w:val="349D6F0CA7769342B5138AE912761C5C"/>
  </w:style>
  <w:style w:type="paragraph" w:customStyle="1" w:styleId="E52B9B04CF3D3E4A94C58FC42D143D70">
    <w:name w:val="E52B9B04CF3D3E4A94C58FC42D143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Isaiah P. Lugo</cp:lastModifiedBy>
  <cp:revision>4</cp:revision>
  <dcterms:created xsi:type="dcterms:W3CDTF">2025-03-19T19:29:00Z</dcterms:created>
  <dcterms:modified xsi:type="dcterms:W3CDTF">2025-03-19T20:26:00Z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